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2A27" w14:textId="77777777" w:rsidR="00C70139" w:rsidRDefault="00C70139">
      <w:r>
        <w:br w:type="page"/>
      </w:r>
    </w:p>
    <w:p w14:paraId="6DA2470D" w14:textId="63744C03" w:rsidR="00C70139" w:rsidRDefault="00C70139" w:rsidP="00C70139">
      <w:pPr>
        <w:pStyle w:val="Heading1"/>
      </w:pPr>
      <w:r>
        <w:lastRenderedPageBreak/>
        <w:t>Appendix A</w:t>
      </w:r>
    </w:p>
    <w:p w14:paraId="028A486B" w14:textId="77777777" w:rsidR="00C70139" w:rsidRDefault="00C70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139" w14:paraId="5DC6BE4A" w14:textId="77777777" w:rsidTr="00C70139">
        <w:tc>
          <w:tcPr>
            <w:tcW w:w="4675" w:type="dxa"/>
          </w:tcPr>
          <w:p w14:paraId="13AFDF8A" w14:textId="77777777" w:rsidR="00C70139" w:rsidRDefault="00C70139" w:rsidP="00C70139">
            <w:r>
              <w:t>Maintenance Laptop Decryption Password:</w:t>
            </w:r>
          </w:p>
          <w:p w14:paraId="32AD282F" w14:textId="77777777" w:rsidR="00C70139" w:rsidRDefault="00C70139"/>
        </w:tc>
        <w:tc>
          <w:tcPr>
            <w:tcW w:w="4675" w:type="dxa"/>
          </w:tcPr>
          <w:p w14:paraId="37EB6D24" w14:textId="77777777" w:rsidR="00C70139" w:rsidRDefault="00C70139"/>
        </w:tc>
      </w:tr>
      <w:tr w:rsidR="00C70139" w14:paraId="167CE5D9" w14:textId="77777777" w:rsidTr="00C70139">
        <w:tc>
          <w:tcPr>
            <w:tcW w:w="4675" w:type="dxa"/>
          </w:tcPr>
          <w:p w14:paraId="18946426" w14:textId="77777777" w:rsidR="00C70139" w:rsidRDefault="00C70139" w:rsidP="00C70139">
            <w:r>
              <w:t>Maintenance Laptop User:</w:t>
            </w:r>
          </w:p>
          <w:p w14:paraId="2C7F1046" w14:textId="77777777" w:rsidR="00C70139" w:rsidRDefault="00C70139"/>
        </w:tc>
        <w:tc>
          <w:tcPr>
            <w:tcW w:w="4675" w:type="dxa"/>
          </w:tcPr>
          <w:p w14:paraId="21A01CC8" w14:textId="58BD4105" w:rsidR="00C70139" w:rsidRDefault="00C70139">
            <w:r>
              <w:t>ansible</w:t>
            </w:r>
          </w:p>
        </w:tc>
      </w:tr>
      <w:tr w:rsidR="00C70139" w14:paraId="670B595E" w14:textId="77777777" w:rsidTr="00C70139">
        <w:tc>
          <w:tcPr>
            <w:tcW w:w="4675" w:type="dxa"/>
          </w:tcPr>
          <w:p w14:paraId="23096619" w14:textId="77777777" w:rsidR="00C70139" w:rsidRDefault="00C70139" w:rsidP="00C70139">
            <w:r>
              <w:t>Maintenance Laptop Password:</w:t>
            </w:r>
          </w:p>
          <w:p w14:paraId="508A6A5B" w14:textId="77777777" w:rsidR="00C70139" w:rsidRDefault="00C70139"/>
        </w:tc>
        <w:tc>
          <w:tcPr>
            <w:tcW w:w="4675" w:type="dxa"/>
          </w:tcPr>
          <w:p w14:paraId="691F0B8F" w14:textId="77777777" w:rsidR="00C70139" w:rsidRDefault="00C70139"/>
        </w:tc>
      </w:tr>
      <w:tr w:rsidR="00C70139" w14:paraId="2B1F1FD5" w14:textId="77777777" w:rsidTr="00C70139">
        <w:tc>
          <w:tcPr>
            <w:tcW w:w="4675" w:type="dxa"/>
          </w:tcPr>
          <w:p w14:paraId="6E211AD5" w14:textId="77777777" w:rsidR="00C70139" w:rsidRDefault="00C70139" w:rsidP="00C70139">
            <w:r>
              <w:t xml:space="preserve">Core-01 Decryption Password: </w:t>
            </w:r>
          </w:p>
          <w:p w14:paraId="397064FC" w14:textId="77777777" w:rsidR="00C70139" w:rsidRDefault="00C70139"/>
        </w:tc>
        <w:tc>
          <w:tcPr>
            <w:tcW w:w="4675" w:type="dxa"/>
          </w:tcPr>
          <w:p w14:paraId="27DED85D" w14:textId="77777777" w:rsidR="00C70139" w:rsidRDefault="00C70139"/>
        </w:tc>
      </w:tr>
      <w:tr w:rsidR="00C70139" w14:paraId="607D3847" w14:textId="77777777" w:rsidTr="00C70139">
        <w:tc>
          <w:tcPr>
            <w:tcW w:w="4675" w:type="dxa"/>
          </w:tcPr>
          <w:p w14:paraId="739A0E0B" w14:textId="77777777" w:rsidR="00C70139" w:rsidRDefault="00C70139" w:rsidP="00C70139">
            <w:r>
              <w:t>Instructor User:</w:t>
            </w:r>
          </w:p>
          <w:p w14:paraId="6415031F" w14:textId="77777777" w:rsidR="00C70139" w:rsidRDefault="00C70139"/>
        </w:tc>
        <w:tc>
          <w:tcPr>
            <w:tcW w:w="4675" w:type="dxa"/>
          </w:tcPr>
          <w:p w14:paraId="1525A6D0" w14:textId="34BB0FCC" w:rsidR="00C70139" w:rsidRDefault="00C70139">
            <w:r>
              <w:t>instructor</w:t>
            </w:r>
          </w:p>
        </w:tc>
      </w:tr>
      <w:tr w:rsidR="00C70139" w14:paraId="09C3EB37" w14:textId="77777777" w:rsidTr="00C70139">
        <w:tc>
          <w:tcPr>
            <w:tcW w:w="4675" w:type="dxa"/>
          </w:tcPr>
          <w:p w14:paraId="0C087CDD" w14:textId="77777777" w:rsidR="00C70139" w:rsidRDefault="00C70139" w:rsidP="00C70139">
            <w:r>
              <w:t>Instructor Password:</w:t>
            </w:r>
          </w:p>
          <w:p w14:paraId="3EE4D6E8" w14:textId="77777777" w:rsidR="00C70139" w:rsidRDefault="00C70139"/>
        </w:tc>
        <w:tc>
          <w:tcPr>
            <w:tcW w:w="4675" w:type="dxa"/>
          </w:tcPr>
          <w:p w14:paraId="6C155753" w14:textId="77777777" w:rsidR="00C70139" w:rsidRDefault="00C70139"/>
        </w:tc>
      </w:tr>
      <w:tr w:rsidR="00C70139" w14:paraId="258BF92D" w14:textId="77777777" w:rsidTr="00C70139">
        <w:tc>
          <w:tcPr>
            <w:tcW w:w="4675" w:type="dxa"/>
          </w:tcPr>
          <w:p w14:paraId="04323AAF" w14:textId="77777777" w:rsidR="00C70139" w:rsidRDefault="00C70139" w:rsidP="00C70139">
            <w:r>
              <w:t>Student User:</w:t>
            </w:r>
          </w:p>
          <w:p w14:paraId="3C234B5D" w14:textId="77777777" w:rsidR="00C70139" w:rsidRDefault="00C70139"/>
        </w:tc>
        <w:tc>
          <w:tcPr>
            <w:tcW w:w="4675" w:type="dxa"/>
          </w:tcPr>
          <w:p w14:paraId="310EF2F9" w14:textId="3690E4A0" w:rsidR="00C70139" w:rsidRDefault="00C70139">
            <w:r>
              <w:t>student</w:t>
            </w:r>
          </w:p>
        </w:tc>
      </w:tr>
      <w:tr w:rsidR="00C70139" w14:paraId="227F97AF" w14:textId="77777777" w:rsidTr="00C70139">
        <w:tc>
          <w:tcPr>
            <w:tcW w:w="4675" w:type="dxa"/>
          </w:tcPr>
          <w:p w14:paraId="3868439C" w14:textId="77777777" w:rsidR="00C70139" w:rsidRDefault="00C70139" w:rsidP="00C70139">
            <w:r>
              <w:t>Student Password:</w:t>
            </w:r>
          </w:p>
          <w:p w14:paraId="05E2E81A" w14:textId="77777777" w:rsidR="00C70139" w:rsidRDefault="00C70139"/>
        </w:tc>
        <w:tc>
          <w:tcPr>
            <w:tcW w:w="4675" w:type="dxa"/>
          </w:tcPr>
          <w:p w14:paraId="6CEEDC20" w14:textId="77777777" w:rsidR="00C70139" w:rsidRDefault="00C70139"/>
        </w:tc>
      </w:tr>
    </w:tbl>
    <w:p w14:paraId="74C1C8FC" w14:textId="4948599E" w:rsidR="00C70139" w:rsidRDefault="00C70139"/>
    <w:sectPr w:rsidR="00C70139" w:rsidSect="00627026">
      <w:headerReference w:type="default" r:id="rId13"/>
      <w:footerReference w:type="default" r:id="rId14"/>
      <w:pgSz w:w="12240" w:h="15840"/>
      <w:pgMar w:top="1440" w:right="1440" w:bottom="1440" w:left="1440" w:header="720" w:footer="7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CA1F" w14:textId="77777777" w:rsidR="008F79BD" w:rsidRDefault="008F79BD" w:rsidP="00265B7C">
      <w:r>
        <w:separator/>
      </w:r>
    </w:p>
  </w:endnote>
  <w:endnote w:type="continuationSeparator" w:id="0">
    <w:p w14:paraId="7A67DDDF" w14:textId="77777777" w:rsidR="008F79BD" w:rsidRDefault="008F79BD" w:rsidP="0026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DF00" w14:textId="77777777" w:rsidR="000834CF" w:rsidRDefault="008F1D21" w:rsidP="00627026">
    <w:pPr>
      <w:pStyle w:val="Footer"/>
    </w:pPr>
    <w:r w:rsidRPr="00476033">
      <w:rPr>
        <w:b/>
        <w:noProof/>
        <w:color w:val="850F89"/>
      </w:rPr>
      <w:drawing>
        <wp:anchor distT="0" distB="0" distL="114300" distR="114300" simplePos="0" relativeHeight="251659264" behindDoc="1" locked="0" layoutInCell="1" allowOverlap="1" wp14:anchorId="2116A310" wp14:editId="6BFC01B1">
          <wp:simplePos x="0" y="0"/>
          <wp:positionH relativeFrom="column">
            <wp:posOffset>4780722</wp:posOffset>
          </wp:positionH>
          <wp:positionV relativeFrom="paragraph">
            <wp:posOffset>-17263</wp:posOffset>
          </wp:positionV>
          <wp:extent cx="1362075" cy="608069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080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Pr="00476033">
        <w:rPr>
          <w:b/>
          <w:color w:val="850F89"/>
        </w:rPr>
        <w:t>leidos.com</w:t>
      </w:r>
    </w:hyperlink>
    <w:r w:rsidR="00627026">
      <w:rPr>
        <w:b/>
        <w:color w:val="850F89"/>
      </w:rPr>
      <w:br/>
    </w:r>
    <w:r w:rsidR="00627026" w:rsidRPr="00627026">
      <w:rPr>
        <w:sz w:val="12"/>
        <w:szCs w:val="12"/>
      </w:rPr>
      <w:t>© Leidos. All rights reserved.</w:t>
    </w:r>
    <w:r w:rsidRPr="008F1D21">
      <w:rPr>
        <w:b/>
      </w:rPr>
      <w:ptab w:relativeTo="margin" w:alignment="center" w:leader="none"/>
    </w:r>
    <w:r w:rsidR="00782254" w:rsidRPr="00782254">
      <w:rPr>
        <w:color w:val="808080" w:themeColor="background1" w:themeShade="80"/>
      </w:rPr>
      <w:fldChar w:fldCharType="begin"/>
    </w:r>
    <w:r w:rsidR="00782254" w:rsidRPr="00782254">
      <w:rPr>
        <w:color w:val="808080" w:themeColor="background1" w:themeShade="80"/>
      </w:rPr>
      <w:instrText xml:space="preserve"> PAGE   \* MERGEFORMAT </w:instrText>
    </w:r>
    <w:r w:rsidR="00782254" w:rsidRPr="00782254">
      <w:rPr>
        <w:color w:val="808080" w:themeColor="background1" w:themeShade="80"/>
      </w:rPr>
      <w:fldChar w:fldCharType="separate"/>
    </w:r>
    <w:r w:rsidR="009060CA">
      <w:rPr>
        <w:noProof/>
        <w:color w:val="808080" w:themeColor="background1" w:themeShade="80"/>
      </w:rPr>
      <w:t>5</w:t>
    </w:r>
    <w:r w:rsidR="00782254" w:rsidRPr="00782254">
      <w:rPr>
        <w:noProof/>
        <w:color w:val="808080" w:themeColor="background1" w:themeShade="80"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9BC9" w14:textId="77777777" w:rsidR="008F79BD" w:rsidRDefault="008F79BD" w:rsidP="00265B7C">
      <w:r>
        <w:separator/>
      </w:r>
    </w:p>
  </w:footnote>
  <w:footnote w:type="continuationSeparator" w:id="0">
    <w:p w14:paraId="3BF1B8CE" w14:textId="77777777" w:rsidR="008F79BD" w:rsidRDefault="008F79BD" w:rsidP="0026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ECE6" w14:textId="77777777" w:rsidR="000834CF" w:rsidRDefault="000834C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035422" wp14:editId="1BBF9DD5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6437376" cy="630936"/>
              <wp:effectExtent l="0" t="0" r="1905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7376" cy="630936"/>
                        <a:chOff x="-57" y="-16"/>
                        <a:chExt cx="12293" cy="1467"/>
                      </a:xfrm>
                    </wpg:grpSpPr>
                    <wps:wsp>
                      <wps:cNvPr id="3" name="Parallelogram 2"/>
                      <wps:cNvSpPr>
                        <a:spLocks/>
                      </wps:cNvSpPr>
                      <wps:spPr bwMode="auto">
                        <a:xfrm>
                          <a:off x="-57" y="-16"/>
                          <a:ext cx="9536" cy="1453"/>
                        </a:xfrm>
                        <a:custGeom>
                          <a:avLst/>
                          <a:gdLst>
                            <a:gd name="T0" fmla="*/ 13753 w 7433374"/>
                            <a:gd name="T1" fmla="*/ 922655 h 1044176"/>
                            <a:gd name="T2" fmla="*/ 0 w 7433374"/>
                            <a:gd name="T3" fmla="*/ 0 h 1044176"/>
                            <a:gd name="T4" fmla="*/ 6055360 w 7433374"/>
                            <a:gd name="T5" fmla="*/ 0 h 1044176"/>
                            <a:gd name="T6" fmla="*/ 6002404 w 7433374"/>
                            <a:gd name="T7" fmla="*/ 280670 h 1044176"/>
                            <a:gd name="T8" fmla="*/ 13753 w 7433374"/>
                            <a:gd name="T9" fmla="*/ 922655 h 104417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433374" h="1044176">
                              <a:moveTo>
                                <a:pt x="16883" y="1044176"/>
                              </a:moveTo>
                              <a:lnTo>
                                <a:pt x="0" y="0"/>
                              </a:lnTo>
                              <a:lnTo>
                                <a:pt x="7433374" y="0"/>
                              </a:lnTo>
                              <a:lnTo>
                                <a:pt x="7368367" y="317636"/>
                              </a:lnTo>
                              <a:lnTo>
                                <a:pt x="16883" y="1044176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4E196D"/>
                            </a:gs>
                            <a:gs pos="100000">
                              <a:srgbClr val="901094"/>
                            </a:gs>
                          </a:gsLst>
                          <a:lin ang="18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Freeform 1"/>
                      <wps:cNvSpPr>
                        <a:spLocks/>
                      </wps:cNvSpPr>
                      <wps:spPr bwMode="auto">
                        <a:xfrm>
                          <a:off x="9316" y="-16"/>
                          <a:ext cx="2920" cy="1467"/>
                        </a:xfrm>
                        <a:custGeom>
                          <a:avLst/>
                          <a:gdLst>
                            <a:gd name="T0" fmla="*/ 65442 w 1850571"/>
                            <a:gd name="T1" fmla="*/ 0 h 703943"/>
                            <a:gd name="T2" fmla="*/ 1854200 w 1850571"/>
                            <a:gd name="T3" fmla="*/ 0 h 703943"/>
                            <a:gd name="T4" fmla="*/ 1854200 w 1850571"/>
                            <a:gd name="T5" fmla="*/ 931545 h 703943"/>
                            <a:gd name="T6" fmla="*/ 0 w 1850571"/>
                            <a:gd name="T7" fmla="*/ 288106 h 703943"/>
                            <a:gd name="T8" fmla="*/ 65442 w 1850571"/>
                            <a:gd name="T9" fmla="*/ 0 h 70394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850571" h="703943">
                              <a:moveTo>
                                <a:pt x="65314" y="0"/>
                              </a:moveTo>
                              <a:lnTo>
                                <a:pt x="1850571" y="0"/>
                              </a:lnTo>
                              <a:lnTo>
                                <a:pt x="1850571" y="703943"/>
                              </a:lnTo>
                              <a:lnTo>
                                <a:pt x="0" y="217714"/>
                              </a:lnTo>
                              <a:lnTo>
                                <a:pt x="65314" y="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641D76"/>
                            </a:gs>
                            <a:gs pos="39999">
                              <a:srgbClr val="641D76"/>
                            </a:gs>
                            <a:gs pos="100000">
                              <a:srgbClr val="201747"/>
                            </a:gs>
                          </a:gsLst>
                          <a:lin ang="24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573EDA" id="Group 2" o:spid="_x0000_s1026" style="position:absolute;margin-left:0;margin-top:0;width:506.9pt;height:49.7pt;z-index:-251658240;mso-position-horizontal:center;mso-position-horizontal-relative:page;mso-position-vertical-relative:page" coordorigin="-57,-16" coordsize="12293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">
              <v:shape id="Parallelogram 2" o:spid="_x0000_s1027" style="position:absolute;left:-57;top:-16;width:9536;height:1453;visibility:visible;mso-wrap-style:square;v-text-anchor:middle" coordsize="7433374,104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" path="m16883,1044176l,,7433374,r-65007,317636l16883,1044176xe" fillcolor="#4e196d" stroked="f" strokeweight="1.75pt">
                <v:fill color2="#901094" angle="60" focus="100%" type="gradient">
                  <o:fill v:ext="view" type="gradientUnscaled"/>
                </v:fill>
                <v:path arrowok="t" o:connecttype="custom" o:connectlocs="18,1284;0,0;7768,0;7700,391;18,1284" o:connectangles="0,0,0,0,0"/>
              </v:shape>
              <v:shape id="Freeform 1" o:spid="_x0000_s1028" style="position:absolute;left:9316;top:-16;width:2920;height:1467;visibility:visible;mso-wrap-style:square;v-text-anchor:middle" coordsize="1850571,70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" path="m65314,l1850571,r,703943l,217714,65314,xe" fillcolor="#641d76" stroked="f" strokeweight="2pt">
                <v:fill color2="#201747" angle="50" colors="0 #641d76;26214f #641d76;1 #201747" focus="100%" type="gradient">
                  <o:fill v:ext="view" type="gradientUnscaled"/>
                </v:fill>
                <v:path arrowok="t" o:connecttype="custom" o:connectlocs="103,0;2926,0;2926,1941;0,600;103,0" o:connectangles="0,0,0,0,0"/>
              </v:shape>
              <w10:wrap anchorx="page" anchory="page"/>
            </v:group>
          </w:pict>
        </mc:Fallback>
      </mc:AlternateContent>
    </w:r>
  </w:p>
  <w:p w14:paraId="54AC35DB" w14:textId="77777777" w:rsidR="000834CF" w:rsidRDefault="00083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937"/>
    <w:multiLevelType w:val="hybridMultilevel"/>
    <w:tmpl w:val="752E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76F0"/>
    <w:multiLevelType w:val="hybridMultilevel"/>
    <w:tmpl w:val="2BA2321E"/>
    <w:lvl w:ilvl="0" w:tplc="8886DC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456AC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A22F6"/>
    <w:multiLevelType w:val="hybridMultilevel"/>
    <w:tmpl w:val="F63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B40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33AA7"/>
    <w:multiLevelType w:val="hybridMultilevel"/>
    <w:tmpl w:val="D136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50DA7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E6C63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02AE2"/>
    <w:multiLevelType w:val="hybridMultilevel"/>
    <w:tmpl w:val="5112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74892"/>
    <w:multiLevelType w:val="multilevel"/>
    <w:tmpl w:val="744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9506A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F276F"/>
    <w:multiLevelType w:val="hybridMultilevel"/>
    <w:tmpl w:val="062299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60F96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92554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954C7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B498A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F43C2"/>
    <w:multiLevelType w:val="hybridMultilevel"/>
    <w:tmpl w:val="79B6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22E69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B4D47"/>
    <w:multiLevelType w:val="hybridMultilevel"/>
    <w:tmpl w:val="BF1C2D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436BB3"/>
    <w:multiLevelType w:val="hybridMultilevel"/>
    <w:tmpl w:val="055E4A4E"/>
    <w:lvl w:ilvl="0" w:tplc="8886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A50F2E"/>
    <w:multiLevelType w:val="hybridMultilevel"/>
    <w:tmpl w:val="C1A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C57D6"/>
    <w:multiLevelType w:val="hybridMultilevel"/>
    <w:tmpl w:val="CF7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F5380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63D73"/>
    <w:multiLevelType w:val="hybridMultilevel"/>
    <w:tmpl w:val="5A5E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129BA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909B9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61A6C"/>
    <w:multiLevelType w:val="hybridMultilevel"/>
    <w:tmpl w:val="A03A6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DC4020"/>
    <w:multiLevelType w:val="hybridMultilevel"/>
    <w:tmpl w:val="BA329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052FF3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0F230F"/>
    <w:multiLevelType w:val="hybridMultilevel"/>
    <w:tmpl w:val="37807D8A"/>
    <w:lvl w:ilvl="0" w:tplc="C23AB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585CC5"/>
    <w:multiLevelType w:val="hybridMultilevel"/>
    <w:tmpl w:val="665A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932AD"/>
    <w:multiLevelType w:val="hybridMultilevel"/>
    <w:tmpl w:val="9F4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286834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92CD5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87F45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E633A"/>
    <w:multiLevelType w:val="multilevel"/>
    <w:tmpl w:val="06E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443A2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42D56"/>
    <w:multiLevelType w:val="hybridMultilevel"/>
    <w:tmpl w:val="4D4E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D7585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C23AA"/>
    <w:multiLevelType w:val="hybridMultilevel"/>
    <w:tmpl w:val="E4C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53E3B"/>
    <w:multiLevelType w:val="hybridMultilevel"/>
    <w:tmpl w:val="FFA2801A"/>
    <w:lvl w:ilvl="0" w:tplc="F9E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03D5E"/>
    <w:multiLevelType w:val="hybridMultilevel"/>
    <w:tmpl w:val="6B04DF0E"/>
    <w:lvl w:ilvl="0" w:tplc="8886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8C2654"/>
    <w:multiLevelType w:val="hybridMultilevel"/>
    <w:tmpl w:val="1E9C8E1A"/>
    <w:lvl w:ilvl="0" w:tplc="04090011">
      <w:start w:val="1"/>
      <w:numFmt w:val="decimal"/>
      <w:lvlText w:val="%1)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3" w15:restartNumberingAfterBreak="0">
    <w:nsid w:val="7AAC7198"/>
    <w:multiLevelType w:val="hybridMultilevel"/>
    <w:tmpl w:val="57D295E4"/>
    <w:lvl w:ilvl="0" w:tplc="C23AB6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E7B50"/>
    <w:multiLevelType w:val="hybridMultilevel"/>
    <w:tmpl w:val="21B2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8047">
    <w:abstractNumId w:val="23"/>
  </w:num>
  <w:num w:numId="2" w16cid:durableId="2014868000">
    <w:abstractNumId w:val="20"/>
  </w:num>
  <w:num w:numId="3" w16cid:durableId="915894805">
    <w:abstractNumId w:val="35"/>
  </w:num>
  <w:num w:numId="4" w16cid:durableId="236592068">
    <w:abstractNumId w:val="30"/>
  </w:num>
  <w:num w:numId="5" w16cid:durableId="332949898">
    <w:abstractNumId w:val="8"/>
  </w:num>
  <w:num w:numId="6" w16cid:durableId="1706562564">
    <w:abstractNumId w:val="27"/>
  </w:num>
  <w:num w:numId="7" w16cid:durableId="2137947261">
    <w:abstractNumId w:val="9"/>
  </w:num>
  <w:num w:numId="8" w16cid:durableId="773399095">
    <w:abstractNumId w:val="9"/>
  </w:num>
  <w:num w:numId="9" w16cid:durableId="946932838">
    <w:abstractNumId w:val="44"/>
  </w:num>
  <w:num w:numId="10" w16cid:durableId="350882817">
    <w:abstractNumId w:val="0"/>
  </w:num>
  <w:num w:numId="11" w16cid:durableId="1782141201">
    <w:abstractNumId w:val="29"/>
  </w:num>
  <w:num w:numId="12" w16cid:durableId="2076465490">
    <w:abstractNumId w:val="43"/>
  </w:num>
  <w:num w:numId="13" w16cid:durableId="1920208623">
    <w:abstractNumId w:val="19"/>
  </w:num>
  <w:num w:numId="14" w16cid:durableId="1543398231">
    <w:abstractNumId w:val="1"/>
  </w:num>
  <w:num w:numId="15" w16cid:durableId="1308432826">
    <w:abstractNumId w:val="41"/>
  </w:num>
  <w:num w:numId="16" w16cid:durableId="851846325">
    <w:abstractNumId w:val="31"/>
  </w:num>
  <w:num w:numId="17" w16cid:durableId="1347175883">
    <w:abstractNumId w:val="21"/>
  </w:num>
  <w:num w:numId="18" w16cid:durableId="890464987">
    <w:abstractNumId w:val="26"/>
  </w:num>
  <w:num w:numId="19" w16cid:durableId="894586318">
    <w:abstractNumId w:val="18"/>
  </w:num>
  <w:num w:numId="20" w16cid:durableId="1645281290">
    <w:abstractNumId w:val="39"/>
  </w:num>
  <w:num w:numId="21" w16cid:durableId="1931693334">
    <w:abstractNumId w:val="11"/>
  </w:num>
  <w:num w:numId="22" w16cid:durableId="1129783139">
    <w:abstractNumId w:val="37"/>
  </w:num>
  <w:num w:numId="23" w16cid:durableId="807674410">
    <w:abstractNumId w:val="42"/>
  </w:num>
  <w:num w:numId="24" w16cid:durableId="9306910">
    <w:abstractNumId w:val="32"/>
  </w:num>
  <w:num w:numId="25" w16cid:durableId="110365723">
    <w:abstractNumId w:val="10"/>
  </w:num>
  <w:num w:numId="26" w16cid:durableId="2070030019">
    <w:abstractNumId w:val="12"/>
  </w:num>
  <w:num w:numId="27" w16cid:durableId="1118992847">
    <w:abstractNumId w:val="6"/>
  </w:num>
  <w:num w:numId="28" w16cid:durableId="461315660">
    <w:abstractNumId w:val="7"/>
  </w:num>
  <w:num w:numId="29" w16cid:durableId="745958086">
    <w:abstractNumId w:val="5"/>
  </w:num>
  <w:num w:numId="30" w16cid:durableId="1755007158">
    <w:abstractNumId w:val="14"/>
  </w:num>
  <w:num w:numId="31" w16cid:durableId="1329675159">
    <w:abstractNumId w:val="40"/>
  </w:num>
  <w:num w:numId="32" w16cid:durableId="1323780437">
    <w:abstractNumId w:val="24"/>
  </w:num>
  <w:num w:numId="33" w16cid:durableId="1250427718">
    <w:abstractNumId w:val="25"/>
  </w:num>
  <w:num w:numId="34" w16cid:durableId="499396497">
    <w:abstractNumId w:val="33"/>
  </w:num>
  <w:num w:numId="35" w16cid:durableId="1748569854">
    <w:abstractNumId w:val="22"/>
  </w:num>
  <w:num w:numId="36" w16cid:durableId="2013288870">
    <w:abstractNumId w:val="28"/>
  </w:num>
  <w:num w:numId="37" w16cid:durableId="1702434245">
    <w:abstractNumId w:val="3"/>
  </w:num>
  <w:num w:numId="38" w16cid:durableId="317423587">
    <w:abstractNumId w:val="13"/>
  </w:num>
  <w:num w:numId="39" w16cid:durableId="1157502907">
    <w:abstractNumId w:val="15"/>
  </w:num>
  <w:num w:numId="40" w16cid:durableId="1527447867">
    <w:abstractNumId w:val="17"/>
  </w:num>
  <w:num w:numId="41" w16cid:durableId="2142962547">
    <w:abstractNumId w:val="38"/>
  </w:num>
  <w:num w:numId="42" w16cid:durableId="1328825707">
    <w:abstractNumId w:val="36"/>
  </w:num>
  <w:num w:numId="43" w16cid:durableId="141000515">
    <w:abstractNumId w:val="34"/>
  </w:num>
  <w:num w:numId="44" w16cid:durableId="1449154703">
    <w:abstractNumId w:val="2"/>
  </w:num>
  <w:num w:numId="45" w16cid:durableId="1886915464">
    <w:abstractNumId w:val="4"/>
  </w:num>
  <w:num w:numId="46" w16cid:durableId="102113479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MzY1Nzc0tDSysDBQ0lEKTi0uzszPAykwqgUAak9wxiwAAAA="/>
  </w:docVars>
  <w:rsids>
    <w:rsidRoot w:val="009060CA"/>
    <w:rsid w:val="00012BFF"/>
    <w:rsid w:val="000172C2"/>
    <w:rsid w:val="00063648"/>
    <w:rsid w:val="0007642F"/>
    <w:rsid w:val="000834CF"/>
    <w:rsid w:val="000868B1"/>
    <w:rsid w:val="000B6AB2"/>
    <w:rsid w:val="000C0C7D"/>
    <w:rsid w:val="000C231C"/>
    <w:rsid w:val="000D41D7"/>
    <w:rsid w:val="000E73A2"/>
    <w:rsid w:val="000F2BAE"/>
    <w:rsid w:val="000F4E56"/>
    <w:rsid w:val="00100313"/>
    <w:rsid w:val="00101400"/>
    <w:rsid w:val="00102EEC"/>
    <w:rsid w:val="001065E7"/>
    <w:rsid w:val="00123671"/>
    <w:rsid w:val="00153548"/>
    <w:rsid w:val="00170E22"/>
    <w:rsid w:val="00180DFD"/>
    <w:rsid w:val="0018103B"/>
    <w:rsid w:val="00181D11"/>
    <w:rsid w:val="001A08F9"/>
    <w:rsid w:val="00205256"/>
    <w:rsid w:val="00205D40"/>
    <w:rsid w:val="0022317B"/>
    <w:rsid w:val="00232916"/>
    <w:rsid w:val="00250D26"/>
    <w:rsid w:val="00257521"/>
    <w:rsid w:val="00264E2B"/>
    <w:rsid w:val="00265B7C"/>
    <w:rsid w:val="00267507"/>
    <w:rsid w:val="002729C8"/>
    <w:rsid w:val="002835E2"/>
    <w:rsid w:val="002954C9"/>
    <w:rsid w:val="00295811"/>
    <w:rsid w:val="002965E1"/>
    <w:rsid w:val="002A1797"/>
    <w:rsid w:val="002C262A"/>
    <w:rsid w:val="002C5B54"/>
    <w:rsid w:val="002D0FB1"/>
    <w:rsid w:val="002D6BCD"/>
    <w:rsid w:val="002E5840"/>
    <w:rsid w:val="002E5D11"/>
    <w:rsid w:val="0030013E"/>
    <w:rsid w:val="00303B8C"/>
    <w:rsid w:val="00304A95"/>
    <w:rsid w:val="00311774"/>
    <w:rsid w:val="00327E11"/>
    <w:rsid w:val="00344410"/>
    <w:rsid w:val="003470F9"/>
    <w:rsid w:val="00361B40"/>
    <w:rsid w:val="00374140"/>
    <w:rsid w:val="0038593E"/>
    <w:rsid w:val="00395BEB"/>
    <w:rsid w:val="003A5B2C"/>
    <w:rsid w:val="003A75E6"/>
    <w:rsid w:val="003B23AA"/>
    <w:rsid w:val="003C4C95"/>
    <w:rsid w:val="003C694E"/>
    <w:rsid w:val="003D005C"/>
    <w:rsid w:val="003E54F7"/>
    <w:rsid w:val="003E6CF6"/>
    <w:rsid w:val="00400F2F"/>
    <w:rsid w:val="0041509A"/>
    <w:rsid w:val="00425F70"/>
    <w:rsid w:val="004369D8"/>
    <w:rsid w:val="00465524"/>
    <w:rsid w:val="00475478"/>
    <w:rsid w:val="00476033"/>
    <w:rsid w:val="0047733A"/>
    <w:rsid w:val="00493124"/>
    <w:rsid w:val="004A46EE"/>
    <w:rsid w:val="004C089C"/>
    <w:rsid w:val="004C2059"/>
    <w:rsid w:val="004C3C1E"/>
    <w:rsid w:val="004D4DC1"/>
    <w:rsid w:val="00502BBD"/>
    <w:rsid w:val="0051196F"/>
    <w:rsid w:val="00525BFB"/>
    <w:rsid w:val="0052647F"/>
    <w:rsid w:val="005349E2"/>
    <w:rsid w:val="005403CC"/>
    <w:rsid w:val="00544CA4"/>
    <w:rsid w:val="00567115"/>
    <w:rsid w:val="00570048"/>
    <w:rsid w:val="00571360"/>
    <w:rsid w:val="0057789C"/>
    <w:rsid w:val="00590A84"/>
    <w:rsid w:val="00590D59"/>
    <w:rsid w:val="005A0CF1"/>
    <w:rsid w:val="005A248E"/>
    <w:rsid w:val="005B3D0D"/>
    <w:rsid w:val="005B5DE1"/>
    <w:rsid w:val="005C3917"/>
    <w:rsid w:val="005C3E87"/>
    <w:rsid w:val="005D26DF"/>
    <w:rsid w:val="005F200B"/>
    <w:rsid w:val="005F6727"/>
    <w:rsid w:val="0061056E"/>
    <w:rsid w:val="00613CDE"/>
    <w:rsid w:val="0061475D"/>
    <w:rsid w:val="00616493"/>
    <w:rsid w:val="00624255"/>
    <w:rsid w:val="00627026"/>
    <w:rsid w:val="00661030"/>
    <w:rsid w:val="00665513"/>
    <w:rsid w:val="00672EBA"/>
    <w:rsid w:val="0068411E"/>
    <w:rsid w:val="006A0D65"/>
    <w:rsid w:val="006A1B0E"/>
    <w:rsid w:val="006A4BD2"/>
    <w:rsid w:val="006B4731"/>
    <w:rsid w:val="006C3B59"/>
    <w:rsid w:val="006C5FF1"/>
    <w:rsid w:val="006D263B"/>
    <w:rsid w:val="006D3E7C"/>
    <w:rsid w:val="006D5885"/>
    <w:rsid w:val="006D6F26"/>
    <w:rsid w:val="006D7567"/>
    <w:rsid w:val="006E2FC9"/>
    <w:rsid w:val="006F3186"/>
    <w:rsid w:val="006F5679"/>
    <w:rsid w:val="0070126D"/>
    <w:rsid w:val="00706692"/>
    <w:rsid w:val="0071195F"/>
    <w:rsid w:val="00727C03"/>
    <w:rsid w:val="00732F0D"/>
    <w:rsid w:val="0074181D"/>
    <w:rsid w:val="007522C5"/>
    <w:rsid w:val="00752FDA"/>
    <w:rsid w:val="00760CC5"/>
    <w:rsid w:val="00762BBE"/>
    <w:rsid w:val="00764ADD"/>
    <w:rsid w:val="00782254"/>
    <w:rsid w:val="007B626F"/>
    <w:rsid w:val="007D6DB4"/>
    <w:rsid w:val="007E43C4"/>
    <w:rsid w:val="007F24F5"/>
    <w:rsid w:val="007F7112"/>
    <w:rsid w:val="00802C88"/>
    <w:rsid w:val="008112DA"/>
    <w:rsid w:val="00824B7D"/>
    <w:rsid w:val="0083016D"/>
    <w:rsid w:val="00830EBC"/>
    <w:rsid w:val="00846419"/>
    <w:rsid w:val="008717C0"/>
    <w:rsid w:val="00881903"/>
    <w:rsid w:val="008835A0"/>
    <w:rsid w:val="008866AF"/>
    <w:rsid w:val="00897E12"/>
    <w:rsid w:val="008C2D75"/>
    <w:rsid w:val="008D22E2"/>
    <w:rsid w:val="008D4DB3"/>
    <w:rsid w:val="008E5C41"/>
    <w:rsid w:val="008F1D21"/>
    <w:rsid w:val="008F1E57"/>
    <w:rsid w:val="008F2855"/>
    <w:rsid w:val="008F3EFD"/>
    <w:rsid w:val="008F79BD"/>
    <w:rsid w:val="00901DB8"/>
    <w:rsid w:val="009060CA"/>
    <w:rsid w:val="00910C77"/>
    <w:rsid w:val="00910C97"/>
    <w:rsid w:val="00910DF7"/>
    <w:rsid w:val="00915B04"/>
    <w:rsid w:val="009160E3"/>
    <w:rsid w:val="00920635"/>
    <w:rsid w:val="00932D7E"/>
    <w:rsid w:val="0093325D"/>
    <w:rsid w:val="0095616D"/>
    <w:rsid w:val="00970AA6"/>
    <w:rsid w:val="00975BE7"/>
    <w:rsid w:val="00975D11"/>
    <w:rsid w:val="009A6784"/>
    <w:rsid w:val="009B51F1"/>
    <w:rsid w:val="009C36F0"/>
    <w:rsid w:val="009E6DE2"/>
    <w:rsid w:val="009F262D"/>
    <w:rsid w:val="009F605D"/>
    <w:rsid w:val="00A07D9E"/>
    <w:rsid w:val="00A11D5A"/>
    <w:rsid w:val="00A1249D"/>
    <w:rsid w:val="00A1399E"/>
    <w:rsid w:val="00A259CF"/>
    <w:rsid w:val="00A31E50"/>
    <w:rsid w:val="00A321B5"/>
    <w:rsid w:val="00A40DF4"/>
    <w:rsid w:val="00A46997"/>
    <w:rsid w:val="00A57AA6"/>
    <w:rsid w:val="00A61304"/>
    <w:rsid w:val="00A81D65"/>
    <w:rsid w:val="00A87513"/>
    <w:rsid w:val="00A9742A"/>
    <w:rsid w:val="00A97E69"/>
    <w:rsid w:val="00AA3E4A"/>
    <w:rsid w:val="00AA6098"/>
    <w:rsid w:val="00AB371B"/>
    <w:rsid w:val="00AB7C3A"/>
    <w:rsid w:val="00AD3B1C"/>
    <w:rsid w:val="00AD469B"/>
    <w:rsid w:val="00AD50EB"/>
    <w:rsid w:val="00AF3DF7"/>
    <w:rsid w:val="00AF5A78"/>
    <w:rsid w:val="00B00719"/>
    <w:rsid w:val="00B27B19"/>
    <w:rsid w:val="00B36716"/>
    <w:rsid w:val="00B4444B"/>
    <w:rsid w:val="00B63632"/>
    <w:rsid w:val="00B647A0"/>
    <w:rsid w:val="00B650AE"/>
    <w:rsid w:val="00B711DC"/>
    <w:rsid w:val="00B77600"/>
    <w:rsid w:val="00B7774C"/>
    <w:rsid w:val="00B83484"/>
    <w:rsid w:val="00B84512"/>
    <w:rsid w:val="00B92AFD"/>
    <w:rsid w:val="00BA70C4"/>
    <w:rsid w:val="00BB2B53"/>
    <w:rsid w:val="00BC7404"/>
    <w:rsid w:val="00BD263A"/>
    <w:rsid w:val="00BD4EF0"/>
    <w:rsid w:val="00BF048F"/>
    <w:rsid w:val="00C03EED"/>
    <w:rsid w:val="00C14CFE"/>
    <w:rsid w:val="00C261D1"/>
    <w:rsid w:val="00C3375E"/>
    <w:rsid w:val="00C405C6"/>
    <w:rsid w:val="00C43B95"/>
    <w:rsid w:val="00C50ECC"/>
    <w:rsid w:val="00C60889"/>
    <w:rsid w:val="00C70139"/>
    <w:rsid w:val="00C74F32"/>
    <w:rsid w:val="00C819D1"/>
    <w:rsid w:val="00C938E8"/>
    <w:rsid w:val="00CC3556"/>
    <w:rsid w:val="00CC447D"/>
    <w:rsid w:val="00CC59BE"/>
    <w:rsid w:val="00CF53D6"/>
    <w:rsid w:val="00D00EDC"/>
    <w:rsid w:val="00DB2324"/>
    <w:rsid w:val="00DB3FE7"/>
    <w:rsid w:val="00DB77D3"/>
    <w:rsid w:val="00DC333F"/>
    <w:rsid w:val="00DE7219"/>
    <w:rsid w:val="00DF6730"/>
    <w:rsid w:val="00E10CB6"/>
    <w:rsid w:val="00E16EE6"/>
    <w:rsid w:val="00E20B64"/>
    <w:rsid w:val="00E34F5F"/>
    <w:rsid w:val="00E40C87"/>
    <w:rsid w:val="00E51A52"/>
    <w:rsid w:val="00E53443"/>
    <w:rsid w:val="00E65956"/>
    <w:rsid w:val="00E70959"/>
    <w:rsid w:val="00E864A1"/>
    <w:rsid w:val="00E90B61"/>
    <w:rsid w:val="00E976BA"/>
    <w:rsid w:val="00EA0837"/>
    <w:rsid w:val="00EA2847"/>
    <w:rsid w:val="00EC054B"/>
    <w:rsid w:val="00EE1D4D"/>
    <w:rsid w:val="00EE6208"/>
    <w:rsid w:val="00EF21AF"/>
    <w:rsid w:val="00F01161"/>
    <w:rsid w:val="00F14BF8"/>
    <w:rsid w:val="00F20905"/>
    <w:rsid w:val="00F25609"/>
    <w:rsid w:val="00F25BC1"/>
    <w:rsid w:val="00F26DA0"/>
    <w:rsid w:val="00F30281"/>
    <w:rsid w:val="00F55ED3"/>
    <w:rsid w:val="00F62917"/>
    <w:rsid w:val="00F710BD"/>
    <w:rsid w:val="00FA03C7"/>
    <w:rsid w:val="00FB46A4"/>
    <w:rsid w:val="00FC77AA"/>
    <w:rsid w:val="00FD1107"/>
    <w:rsid w:val="00FD3D73"/>
    <w:rsid w:val="00FE3C9A"/>
    <w:rsid w:val="00FF33D1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CBE94"/>
  <w15:docId w15:val="{7ECB04EC-365C-49ED-ACC9-93D44B9C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1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6"/>
    <w:pPr>
      <w:pBdr>
        <w:top w:val="single" w:sz="24" w:space="0" w:color="850F89" w:themeColor="accent1"/>
        <w:left w:val="single" w:sz="24" w:space="0" w:color="850F89" w:themeColor="accent1"/>
        <w:right w:val="single" w:sz="24" w:space="0" w:color="850F89" w:themeColor="accent1"/>
      </w:pBdr>
      <w:shd w:val="clear" w:color="auto" w:fill="850F89" w:themeFill="accent1"/>
      <w:spacing w:before="8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56"/>
    <w:pPr>
      <w:pBdr>
        <w:top w:val="dotted" w:sz="8" w:space="1" w:color="850F89"/>
        <w:left w:val="dotted" w:sz="8" w:space="4" w:color="850F89"/>
        <w:bottom w:val="dotted" w:sz="8" w:space="1" w:color="850F89"/>
        <w:right w:val="dotted" w:sz="8" w:space="4" w:color="850F89"/>
      </w:pBdr>
      <w:spacing w:after="0"/>
      <w:outlineLvl w:val="1"/>
    </w:pPr>
    <w:rPr>
      <w:b/>
      <w:caps/>
      <w:color w:val="000000" w:themeColor="tex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3AA"/>
    <w:pPr>
      <w:pBdr>
        <w:top w:val="single" w:sz="6" w:space="2" w:color="850F89" w:themeColor="accent1"/>
        <w:left w:val="single" w:sz="6" w:space="2" w:color="850F89" w:themeColor="accent1"/>
      </w:pBdr>
      <w:spacing w:before="300" w:after="0"/>
      <w:outlineLvl w:val="2"/>
    </w:pPr>
    <w:rPr>
      <w:caps/>
      <w:color w:val="4207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3AA"/>
    <w:pPr>
      <w:pBdr>
        <w:top w:val="dotted" w:sz="6" w:space="2" w:color="850F89" w:themeColor="accent1"/>
        <w:left w:val="dotted" w:sz="6" w:space="2" w:color="850F89" w:themeColor="accent1"/>
      </w:pBdr>
      <w:spacing w:before="300" w:after="0"/>
      <w:outlineLvl w:val="3"/>
    </w:pPr>
    <w:rPr>
      <w:caps/>
      <w:color w:val="630B6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1360"/>
    <w:pPr>
      <w:pBdr>
        <w:bottom w:val="single" w:sz="6" w:space="1" w:color="850F89" w:themeColor="accent1"/>
      </w:pBdr>
      <w:spacing w:before="300" w:after="0"/>
      <w:outlineLvl w:val="4"/>
    </w:pPr>
    <w:rPr>
      <w:caps/>
      <w:color w:val="850F8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AA"/>
    <w:pPr>
      <w:pBdr>
        <w:bottom w:val="dotted" w:sz="6" w:space="1" w:color="850F89" w:themeColor="accent1"/>
      </w:pBdr>
      <w:spacing w:before="300" w:after="0"/>
      <w:outlineLvl w:val="5"/>
    </w:pPr>
    <w:rPr>
      <w:caps/>
      <w:color w:val="630B6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AA"/>
    <w:pPr>
      <w:spacing w:before="300" w:after="0"/>
      <w:outlineLvl w:val="6"/>
    </w:pPr>
    <w:rPr>
      <w:caps/>
      <w:color w:val="630B6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A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A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B23AA"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1107"/>
    <w:rPr>
      <w:color w:val="850F89"/>
      <w:u w:val="single"/>
    </w:rPr>
  </w:style>
  <w:style w:type="paragraph" w:styleId="NormalWeb">
    <w:name w:val="Normal (Web)"/>
    <w:basedOn w:val="Normal"/>
    <w:uiPriority w:val="99"/>
    <w:unhideWhenUsed/>
    <w:rsid w:val="00425F70"/>
    <w:pPr>
      <w:spacing w:after="150"/>
    </w:pPr>
  </w:style>
  <w:style w:type="character" w:customStyle="1" w:styleId="heading20">
    <w:name w:val="heading2"/>
    <w:basedOn w:val="DefaultParagraphFont"/>
    <w:rsid w:val="005A248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B23AA"/>
    <w:pPr>
      <w:ind w:left="720"/>
      <w:contextualSpacing/>
    </w:pPr>
  </w:style>
  <w:style w:type="paragraph" w:customStyle="1" w:styleId="Default">
    <w:name w:val="Default"/>
    <w:rsid w:val="004931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basedOn w:val="DefaultParagraphFont"/>
    <w:rsid w:val="004369D8"/>
  </w:style>
  <w:style w:type="character" w:customStyle="1" w:styleId="apple-converted-space">
    <w:name w:val="apple-converted-space"/>
    <w:basedOn w:val="DefaultParagraphFont"/>
    <w:rsid w:val="004369D8"/>
  </w:style>
  <w:style w:type="character" w:customStyle="1" w:styleId="d8e">
    <w:name w:val="_d8e"/>
    <w:basedOn w:val="DefaultParagraphFont"/>
    <w:rsid w:val="004369D8"/>
  </w:style>
  <w:style w:type="character" w:styleId="FollowedHyperlink">
    <w:name w:val="FollowedHyperlink"/>
    <w:basedOn w:val="DefaultParagraphFont"/>
    <w:uiPriority w:val="99"/>
    <w:semiHidden/>
    <w:unhideWhenUsed/>
    <w:rsid w:val="004C089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5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B7C"/>
  </w:style>
  <w:style w:type="paragraph" w:styleId="Footer">
    <w:name w:val="footer"/>
    <w:basedOn w:val="Normal"/>
    <w:link w:val="FooterChar"/>
    <w:uiPriority w:val="99"/>
    <w:unhideWhenUsed/>
    <w:rsid w:val="00265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B7C"/>
  </w:style>
  <w:style w:type="character" w:customStyle="1" w:styleId="csxorangetext">
    <w:name w:val="csxorangetext"/>
    <w:basedOn w:val="DefaultParagraphFont"/>
    <w:rsid w:val="00A87513"/>
  </w:style>
  <w:style w:type="character" w:styleId="Strong">
    <w:name w:val="Strong"/>
    <w:uiPriority w:val="22"/>
    <w:qFormat/>
    <w:rsid w:val="003B23A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97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E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E6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E6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69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43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4E56"/>
    <w:rPr>
      <w:b/>
      <w:bCs/>
      <w:caps/>
      <w:color w:val="FFFFFF" w:themeColor="background1"/>
      <w:spacing w:val="15"/>
      <w:shd w:val="clear" w:color="auto" w:fill="850F8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4E56"/>
    <w:rPr>
      <w:b/>
      <w:caps/>
      <w:color w:val="000000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23AA"/>
    <w:rPr>
      <w:caps/>
      <w:color w:val="4207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B23AA"/>
    <w:rPr>
      <w:caps/>
      <w:color w:val="630B6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71360"/>
    <w:rPr>
      <w:caps/>
      <w:color w:val="850F8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AA"/>
    <w:rPr>
      <w:caps/>
      <w:color w:val="630B6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AA"/>
    <w:rPr>
      <w:caps/>
      <w:color w:val="630B6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A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3AA"/>
    <w:rPr>
      <w:b/>
      <w:bCs/>
      <w:color w:val="630B6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0DFD"/>
    <w:pPr>
      <w:spacing w:before="720"/>
    </w:pPr>
    <w:rPr>
      <w:b/>
      <w:caps/>
      <w:color w:val="850F8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DFD"/>
    <w:rPr>
      <w:b/>
      <w:caps/>
      <w:color w:val="850F8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98"/>
    <w:pPr>
      <w:spacing w:after="360" w:line="240" w:lineRule="auto"/>
    </w:pPr>
    <w:rPr>
      <w:caps/>
      <w:color w:val="7F7F7F" w:themeColor="text1" w:themeTint="80"/>
      <w:spacing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098"/>
    <w:rPr>
      <w:caps/>
      <w:color w:val="7F7F7F" w:themeColor="text1" w:themeTint="80"/>
      <w:spacing w:val="10"/>
      <w:sz w:val="32"/>
      <w:szCs w:val="24"/>
    </w:rPr>
  </w:style>
  <w:style w:type="character" w:styleId="Emphasis">
    <w:name w:val="Emphasis"/>
    <w:uiPriority w:val="20"/>
    <w:qFormat/>
    <w:rsid w:val="00CF53D6"/>
    <w:rPr>
      <w:b/>
      <w:caps/>
      <w:color w:val="850F89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3B23A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B23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23A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AA"/>
    <w:pPr>
      <w:pBdr>
        <w:top w:val="single" w:sz="4" w:space="10" w:color="850F89" w:themeColor="accent1"/>
        <w:left w:val="single" w:sz="4" w:space="10" w:color="850F89" w:themeColor="accent1"/>
      </w:pBdr>
      <w:spacing w:after="0"/>
      <w:ind w:left="1296" w:right="1152"/>
      <w:jc w:val="both"/>
    </w:pPr>
    <w:rPr>
      <w:i/>
      <w:iCs/>
      <w:color w:val="850F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AA"/>
    <w:rPr>
      <w:i/>
      <w:iCs/>
      <w:color w:val="850F89" w:themeColor="accent1"/>
      <w:sz w:val="20"/>
      <w:szCs w:val="20"/>
    </w:rPr>
  </w:style>
  <w:style w:type="character" w:styleId="SubtleEmphasis">
    <w:name w:val="Subtle Emphasis"/>
    <w:uiPriority w:val="19"/>
    <w:qFormat/>
    <w:rsid w:val="003B23AA"/>
    <w:rPr>
      <w:i/>
      <w:iCs/>
      <w:color w:val="420744" w:themeColor="accent1" w:themeShade="7F"/>
    </w:rPr>
  </w:style>
  <w:style w:type="character" w:styleId="IntenseEmphasis">
    <w:name w:val="Intense Emphasis"/>
    <w:uiPriority w:val="21"/>
    <w:qFormat/>
    <w:rsid w:val="003B23AA"/>
    <w:rPr>
      <w:b/>
      <w:bCs/>
      <w:caps/>
      <w:color w:val="420744" w:themeColor="accent1" w:themeShade="7F"/>
      <w:spacing w:val="10"/>
    </w:rPr>
  </w:style>
  <w:style w:type="character" w:styleId="SubtleReference">
    <w:name w:val="Subtle Reference"/>
    <w:uiPriority w:val="31"/>
    <w:qFormat/>
    <w:rsid w:val="00DB3FE7"/>
    <w:rPr>
      <w:b/>
      <w:bCs/>
      <w:color w:val="850F89"/>
    </w:rPr>
  </w:style>
  <w:style w:type="character" w:styleId="IntenseReference">
    <w:name w:val="Intense Reference"/>
    <w:uiPriority w:val="32"/>
    <w:qFormat/>
    <w:rsid w:val="003B23AA"/>
    <w:rPr>
      <w:b/>
      <w:bCs/>
      <w:i/>
      <w:iCs/>
      <w:caps/>
      <w:color w:val="850F89" w:themeColor="accent1"/>
    </w:rPr>
  </w:style>
  <w:style w:type="character" w:styleId="BookTitle">
    <w:name w:val="Book Title"/>
    <w:uiPriority w:val="33"/>
    <w:qFormat/>
    <w:rsid w:val="003B23A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B23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1D5A"/>
    <w:pPr>
      <w:spacing w:after="100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6098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6098"/>
    <w:pPr>
      <w:spacing w:before="0" w:after="100"/>
      <w:ind w:left="220"/>
    </w:pPr>
    <w:rPr>
      <w:sz w:val="22"/>
      <w:szCs w:val="22"/>
      <w:lang w:eastAsia="ja-JP"/>
    </w:rPr>
  </w:style>
  <w:style w:type="paragraph" w:customStyle="1" w:styleId="FrontPropName">
    <w:name w:val="Front: Prop Name"/>
    <w:semiHidden/>
    <w:rsid w:val="00B77600"/>
    <w:pPr>
      <w:tabs>
        <w:tab w:val="right" w:pos="9360"/>
      </w:tabs>
      <w:spacing w:before="0" w:after="0" w:line="240" w:lineRule="auto"/>
      <w:ind w:left="2880"/>
    </w:pPr>
    <w:rPr>
      <w:rFonts w:ascii="Impact" w:eastAsia="Times New Roman" w:hAnsi="Impact" w:cs="Times New Roman"/>
      <w:sz w:val="48"/>
      <w:szCs w:val="24"/>
    </w:rPr>
  </w:style>
  <w:style w:type="paragraph" w:customStyle="1" w:styleId="FrontPrepHead">
    <w:name w:val="Front: Prep Head"/>
    <w:semiHidden/>
    <w:rsid w:val="00B77600"/>
    <w:pPr>
      <w:tabs>
        <w:tab w:val="left" w:pos="90"/>
        <w:tab w:val="right" w:pos="9360"/>
      </w:tabs>
      <w:spacing w:before="0" w:after="0" w:line="240" w:lineRule="auto"/>
      <w:ind w:left="2880" w:right="720"/>
    </w:pPr>
    <w:rPr>
      <w:rFonts w:ascii="Times New Roman" w:eastAsia="Times New Roman" w:hAnsi="Times New Roman" w:cs="Times New Roman"/>
      <w:b/>
      <w:bCs/>
      <w:i/>
      <w:color w:val="000000"/>
      <w:sz w:val="24"/>
      <w:szCs w:val="24"/>
    </w:rPr>
  </w:style>
  <w:style w:type="paragraph" w:customStyle="1" w:styleId="FrontPrepData">
    <w:name w:val="Front: Prep Data"/>
    <w:semiHidden/>
    <w:rsid w:val="00B77600"/>
    <w:pPr>
      <w:tabs>
        <w:tab w:val="right" w:pos="9360"/>
      </w:tabs>
      <w:spacing w:before="0" w:after="0" w:line="240" w:lineRule="auto"/>
      <w:ind w:left="2880" w:right="720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FrontDiscHead">
    <w:name w:val="Front: Disc Head"/>
    <w:semiHidden/>
    <w:rsid w:val="00B77600"/>
    <w:pPr>
      <w:spacing w:before="0" w:after="0" w:line="240" w:lineRule="auto"/>
      <w:ind w:left="2880" w:right="720"/>
    </w:pPr>
    <w:rPr>
      <w:rFonts w:ascii="Times New Roman" w:eastAsia="Times New Roman" w:hAnsi="Times New Roman" w:cs="Times New Roman"/>
      <w:b/>
      <w:bCs/>
      <w:i/>
      <w:color w:val="000000"/>
      <w:sz w:val="24"/>
      <w:szCs w:val="24"/>
    </w:rPr>
  </w:style>
  <w:style w:type="paragraph" w:customStyle="1" w:styleId="FrontDisc">
    <w:name w:val="Front: Disc"/>
    <w:semiHidden/>
    <w:rsid w:val="00B77600"/>
    <w:pPr>
      <w:spacing w:before="0" w:after="0" w:line="240" w:lineRule="auto"/>
      <w:ind w:left="2880" w:right="720"/>
    </w:pPr>
    <w:rPr>
      <w:rFonts w:ascii="Times New Roman" w:eastAsia="Times New Roman" w:hAnsi="Times New Roman" w:cs="Times New Roman"/>
      <w:sz w:val="16"/>
      <w:szCs w:val="24"/>
    </w:rPr>
  </w:style>
  <w:style w:type="paragraph" w:customStyle="1" w:styleId="disclosure">
    <w:name w:val="disclosure"/>
    <w:rsid w:val="00B77600"/>
    <w:pPr>
      <w:widowControl w:val="0"/>
      <w:spacing w:before="20" w:after="20" w:line="240" w:lineRule="auto"/>
    </w:pPr>
    <w:rPr>
      <w:rFonts w:ascii="Arial" w:eastAsia="Times New Roman" w:hAnsi="Arial" w:cs="Times New Roman"/>
      <w:noProof/>
      <w:sz w:val="16"/>
      <w:szCs w:val="24"/>
    </w:rPr>
  </w:style>
  <w:style w:type="table" w:styleId="TableGrid">
    <w:name w:val="Table Grid"/>
    <w:basedOn w:val="TableNormal"/>
    <w:uiPriority w:val="59"/>
    <w:rsid w:val="00B7760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18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7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9476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127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20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375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531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7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42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5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23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0381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0324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344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1041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1999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56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9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4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340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9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171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1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2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5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252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75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5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6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7425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763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520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6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8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760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0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7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8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2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6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5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9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201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7150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0646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4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8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8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874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8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5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695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30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8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7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25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7779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5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439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01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0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4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7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90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0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13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95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1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2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1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656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3016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0407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3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6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2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5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7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946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0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104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1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9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4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701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3949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119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4339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22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24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5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12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21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38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4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90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73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1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1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0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58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0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667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0498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064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951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5684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831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180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4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4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05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27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4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0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99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71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2311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295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610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08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1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1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31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4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1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1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973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51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8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79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42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14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35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8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96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9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33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8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84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20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2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9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8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5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82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3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7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03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3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79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83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5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83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8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5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0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16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6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00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06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9806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307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7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85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2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58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88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85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8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20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6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05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90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009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52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1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06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3158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9783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5661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7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58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2177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311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9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69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59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2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85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387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8775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9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12097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1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62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8537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8913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368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3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2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8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55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34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37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82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9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399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413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5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46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2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2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586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789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06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02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9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9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85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95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55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3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66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0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3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60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7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03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32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9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34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3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04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1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11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28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27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37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626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2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22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7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6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06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3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23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7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343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8475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5893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3232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4697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01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8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2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5376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1069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5965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271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9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1657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5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393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396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003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20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13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3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83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35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0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8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4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8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0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07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6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0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270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89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7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663">
              <w:marLeft w:val="0"/>
              <w:marRight w:val="0"/>
              <w:marTop w:val="15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49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6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4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0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9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8079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8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87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0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188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6619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7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619">
              <w:marLeft w:val="0"/>
              <w:marRight w:val="0"/>
              <w:marTop w:val="15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57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974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306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56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4476">
          <w:marLeft w:val="-225"/>
          <w:marRight w:val="-225"/>
          <w:marTop w:val="217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59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18522">
                                  <w:marLeft w:val="0"/>
                                  <w:marRight w:val="0"/>
                                  <w:marTop w:val="15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75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5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2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05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9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7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96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8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9038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8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25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50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886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24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95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1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78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5396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4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7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8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4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69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3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731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8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5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63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7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1166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06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0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9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3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1525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39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4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6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960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39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07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4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4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2194">
                          <w:marLeft w:val="0"/>
                          <w:marRight w:val="-15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3339">
                              <w:marLeft w:val="0"/>
                              <w:marRight w:val="0"/>
                              <w:marTop w:val="12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9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1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5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075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096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3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8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7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5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9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3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26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0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6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30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4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52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82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5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81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36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347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92">
          <w:marLeft w:val="-225"/>
          <w:marRight w:val="-225"/>
          <w:marTop w:val="217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27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6941">
                                  <w:marLeft w:val="0"/>
                                  <w:marRight w:val="0"/>
                                  <w:marTop w:val="15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8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23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5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0947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2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4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27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8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57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6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7004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6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38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642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7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0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65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008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5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64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4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4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7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07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3132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458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93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8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9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138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910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5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7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2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18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4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8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218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675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51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6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74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9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05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9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83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1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6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50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5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1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39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55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6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65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1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7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1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2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5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64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99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62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70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3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65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1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0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94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22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9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3041">
          <w:marLeft w:val="-225"/>
          <w:marRight w:val="-225"/>
          <w:marTop w:val="217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123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5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5783">
                                  <w:marLeft w:val="0"/>
                                  <w:marRight w:val="0"/>
                                  <w:marTop w:val="15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08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3313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8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3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1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7413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0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8591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7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1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8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9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1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135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513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5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5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5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6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512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9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53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869">
              <w:marLeft w:val="0"/>
              <w:marRight w:val="0"/>
              <w:marTop w:val="15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8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2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84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9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7517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4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2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7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4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4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3525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8614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976">
              <w:marLeft w:val="0"/>
              <w:marRight w:val="0"/>
              <w:marTop w:val="15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5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41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50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05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7228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7165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423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169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28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7859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120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444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364">
          <w:marLeft w:val="-225"/>
          <w:marRight w:val="-225"/>
          <w:marTop w:val="217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78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4701">
                                  <w:marLeft w:val="0"/>
                                  <w:marRight w:val="0"/>
                                  <w:marTop w:val="15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778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40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7289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76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4830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5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9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4751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842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7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965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2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0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3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07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5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9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71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488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15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73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7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11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567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834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652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0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2077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30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6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77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716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054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6313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19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14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1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4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0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29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3109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6133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358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65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030">
              <w:marLeft w:val="0"/>
              <w:marRight w:val="0"/>
              <w:marTop w:val="0"/>
              <w:marBottom w:val="0"/>
              <w:divBdr>
                <w:top w:val="single" w:sz="6" w:space="3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70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2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863">
              <w:marLeft w:val="0"/>
              <w:marRight w:val="0"/>
              <w:marTop w:val="0"/>
              <w:marBottom w:val="0"/>
              <w:divBdr>
                <w:top w:val="single" w:sz="6" w:space="3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367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112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4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02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2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16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54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95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8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5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28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1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3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429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967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690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5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23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0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05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6378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546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3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5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2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8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1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0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3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9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4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67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3127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086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328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669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025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6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1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0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50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5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24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42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23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8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9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9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67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496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26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3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8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19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183">
              <w:marLeft w:val="0"/>
              <w:marRight w:val="0"/>
              <w:marTop w:val="0"/>
              <w:marBottom w:val="0"/>
              <w:divBdr>
                <w:top w:val="single" w:sz="6" w:space="3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797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188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7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0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3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93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4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9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93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6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35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3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03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98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5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8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14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7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76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4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99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8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11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14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1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16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2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7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2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1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52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9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91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9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8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6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9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65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77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09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9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34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7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0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19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89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00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5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5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54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35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60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9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14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8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28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9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2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2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1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2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25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2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1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9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0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9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5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8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2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35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45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05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83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6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9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80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8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9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12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3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1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8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4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0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36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9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5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8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8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6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2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92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3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55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38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39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51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7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57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3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1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8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5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4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2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7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897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779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1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16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1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62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6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563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99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86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1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62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59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69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69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91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1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18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6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1087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4012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13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1482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8165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584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3836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19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003">
              <w:marLeft w:val="0"/>
              <w:marRight w:val="0"/>
              <w:marTop w:val="0"/>
              <w:marBottom w:val="0"/>
              <w:divBdr>
                <w:top w:val="single" w:sz="6" w:space="3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34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1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858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2540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273">
              <w:marLeft w:val="-225"/>
              <w:marRight w:val="-225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296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2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5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9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0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1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5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01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5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08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78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7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3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1998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85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9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6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0423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21283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39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652">
          <w:marLeft w:val="-225"/>
          <w:marRight w:val="-225"/>
          <w:marTop w:val="217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96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1328">
                                  <w:marLeft w:val="0"/>
                                  <w:marRight w:val="0"/>
                                  <w:marTop w:val="15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1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020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0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0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5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7234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6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4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9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7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790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6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0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1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55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3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840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5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5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1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0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1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3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9711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7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6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6192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7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5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7315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2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eidos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roc\Downloads\Leidos%20White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850F89"/>
      </a:accent1>
      <a:accent2>
        <a:srgbClr val="201747"/>
      </a:accent2>
      <a:accent3>
        <a:srgbClr val="BEBFBD"/>
      </a:accent3>
      <a:accent4>
        <a:srgbClr val="8C773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AE4FC15F74B41BC93BC47B398B191" ma:contentTypeVersion="0" ma:contentTypeDescription="Create a new document." ma:contentTypeScope="" ma:versionID="8d11ec231d2994ab16a2b83a96b83f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cGhhcm9jPC9Vc2VyTmFtZT48RGF0ZVRpbWU+Ny8yNC8yMDE4IDg6NTQ6MzQgUE08L0RhdGVUaW1lPjxMYWJlbFN0cmluZz5VbnJlc3RyaWN0ZWQ8L0xhYmVsU3RyaW5nPjwvaXRlbT48L2xhYmVsSGlzdG9yeT4=</Value>
</WrappedLabelHistory>
</file>

<file path=customXml/itemProps1.xml><?xml version="1.0" encoding="utf-8"?>
<ds:datastoreItem xmlns:ds="http://schemas.openxmlformats.org/officeDocument/2006/customXml" ds:itemID="{ED7F8420-D7B2-4766-8661-E3E9E6A5C8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2A8C20-2C3B-4B38-AC13-FC160196C029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59F141F7-6350-42FE-953B-3994243492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7B6C26-F1C9-4180-803E-C559326AB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3970716-95E3-4B9D-A64C-F23A309A84A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F904074-C3DF-4C6F-BC93-EC9EDB1B9678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C:\Users\pharoc\Downloads\Leidos White Paper Template.dotx</Template>
  <TotalTime>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TIAA-CREF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Unrestricted</dc:subject>
  <dc:creator>Pharo, Chris</dc:creator>
  <cp:lastModifiedBy>Kongesor, Will I [US-US]</cp:lastModifiedBy>
  <cp:revision>3</cp:revision>
  <dcterms:created xsi:type="dcterms:W3CDTF">2022-06-06T18:20:00Z</dcterms:created>
  <dcterms:modified xsi:type="dcterms:W3CDTF">2022-06-06T18:26:00Z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b0926aac-b26d-4135-a149-f37b52293114</vt:lpwstr>
  </property>
  <property fmtid="{D5CDD505-2E9C-101B-9397-08002B2CF9AE}" pid="3" name="bjSaver">
    <vt:lpwstr>0uqfYsoYXJCQRo2j0lNwbTy9F5crBHYe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{EF904074-C3DF-4C6F-BC93-EC9EDB1B9678}</vt:lpwstr>
  </property>
  <property fmtid="{D5CDD505-2E9C-101B-9397-08002B2CF9AE}" pid="8" name="ContentTypeId">
    <vt:lpwstr>0x010100999AE4FC15F74B41BC93BC47B398B191</vt:lpwstr>
  </property>
  <property fmtid="{D5CDD505-2E9C-101B-9397-08002B2CF9AE}" pid="9" name="MSIP_Label_c968a81f-7ed4-4faa-9408-9652e001dd96_Enabled">
    <vt:lpwstr>true</vt:lpwstr>
  </property>
  <property fmtid="{D5CDD505-2E9C-101B-9397-08002B2CF9AE}" pid="10" name="MSIP_Label_c968a81f-7ed4-4faa-9408-9652e001dd96_SetDate">
    <vt:lpwstr>2022-06-06T15:49:06Z</vt:lpwstr>
  </property>
  <property fmtid="{D5CDD505-2E9C-101B-9397-08002B2CF9AE}" pid="11" name="MSIP_Label_c968a81f-7ed4-4faa-9408-9652e001dd96_Method">
    <vt:lpwstr>Privileged</vt:lpwstr>
  </property>
  <property fmtid="{D5CDD505-2E9C-101B-9397-08002B2CF9AE}" pid="12" name="MSIP_Label_c968a81f-7ed4-4faa-9408-9652e001dd96_Name">
    <vt:lpwstr>Unrestricted</vt:lpwstr>
  </property>
  <property fmtid="{D5CDD505-2E9C-101B-9397-08002B2CF9AE}" pid="13" name="MSIP_Label_c968a81f-7ed4-4faa-9408-9652e001dd96_SiteId">
    <vt:lpwstr>b64da4ac-e800-4cfc-8931-e607f720a1b8</vt:lpwstr>
  </property>
  <property fmtid="{D5CDD505-2E9C-101B-9397-08002B2CF9AE}" pid="14" name="MSIP_Label_c968a81f-7ed4-4faa-9408-9652e001dd96_ActionId">
    <vt:lpwstr>590934aa-eb43-4dd0-ad62-03423a30f97a</vt:lpwstr>
  </property>
  <property fmtid="{D5CDD505-2E9C-101B-9397-08002B2CF9AE}" pid="15" name="MSIP_Label_c968a81f-7ed4-4faa-9408-9652e001dd96_ContentBits">
    <vt:lpwstr>0</vt:lpwstr>
  </property>
</Properties>
</file>